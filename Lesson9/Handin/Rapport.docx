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968" w:rsidRDefault="00650656">
      <w:pPr>
        <w:pStyle w:val="Title"/>
      </w:pPr>
      <w:proofErr w:type="spellStart"/>
      <w:r>
        <w:t>Afleveringsopgave</w:t>
      </w:r>
      <w:proofErr w:type="spellEnd"/>
      <w:r>
        <w:t xml:space="preserve"> 4</w:t>
      </w:r>
    </w:p>
    <w:p w:rsidR="00212968" w:rsidRDefault="00FC6464">
      <w:pPr>
        <w:pStyle w:val="Heading1"/>
      </w:pPr>
      <w:proofErr w:type="spellStart"/>
      <w:r>
        <w:t>Opgaven</w:t>
      </w:r>
      <w:proofErr w:type="spellEnd"/>
    </w:p>
    <w:p w:rsidR="00CA6F7F" w:rsidRDefault="00195105" w:rsidP="00650656">
      <w:pPr>
        <w:rPr>
          <w:lang w:val="da-DK"/>
        </w:rPr>
      </w:pPr>
      <w:r>
        <w:rPr>
          <w:lang w:val="da-DK"/>
        </w:rPr>
        <w:t xml:space="preserve">At lave et program i </w:t>
      </w:r>
      <w:proofErr w:type="spellStart"/>
      <w:r>
        <w:rPr>
          <w:lang w:val="da-DK"/>
        </w:rPr>
        <w:t>assembly</w:t>
      </w:r>
      <w:proofErr w:type="spellEnd"/>
      <w:r>
        <w:rPr>
          <w:lang w:val="da-DK"/>
        </w:rPr>
        <w:t xml:space="preserve">, </w:t>
      </w:r>
      <w:r w:rsidR="00650656">
        <w:rPr>
          <w:lang w:val="da-DK"/>
        </w:rPr>
        <w:t xml:space="preserve">som måler spændingen over potentiometret på </w:t>
      </w:r>
      <w:proofErr w:type="spellStart"/>
      <w:r w:rsidR="00650656">
        <w:rPr>
          <w:lang w:val="da-DK"/>
        </w:rPr>
        <w:t>development-boardet</w:t>
      </w:r>
      <w:proofErr w:type="spellEnd"/>
      <w:r w:rsidR="00650656">
        <w:rPr>
          <w:lang w:val="da-DK"/>
        </w:rPr>
        <w:t xml:space="preserve"> og </w:t>
      </w:r>
      <w:proofErr w:type="spellStart"/>
      <w:r w:rsidR="00650656">
        <w:rPr>
          <w:lang w:val="da-DK"/>
        </w:rPr>
        <w:t>udfra</w:t>
      </w:r>
      <w:proofErr w:type="spellEnd"/>
      <w:r w:rsidR="00650656">
        <w:rPr>
          <w:lang w:val="da-DK"/>
        </w:rPr>
        <w:t xml:space="preserve"> denne målte værdi sætter </w:t>
      </w:r>
      <w:proofErr w:type="spellStart"/>
      <w:r w:rsidR="00650656">
        <w:rPr>
          <w:lang w:val="da-DK"/>
        </w:rPr>
        <w:t>duty-cyclen</w:t>
      </w:r>
      <w:proofErr w:type="spellEnd"/>
      <w:r w:rsidR="00650656">
        <w:rPr>
          <w:lang w:val="da-DK"/>
        </w:rPr>
        <w:t xml:space="preserve"> på det </w:t>
      </w:r>
      <w:proofErr w:type="spellStart"/>
      <w:r w:rsidR="00650656">
        <w:rPr>
          <w:lang w:val="da-DK"/>
        </w:rPr>
        <w:t>pwm</w:t>
      </w:r>
      <w:proofErr w:type="spellEnd"/>
      <w:r w:rsidR="00650656">
        <w:rPr>
          <w:lang w:val="da-DK"/>
        </w:rPr>
        <w:t>-signal der styrer</w:t>
      </w:r>
      <w:r w:rsidR="00595C86">
        <w:rPr>
          <w:lang w:val="da-DK"/>
        </w:rPr>
        <w:t xml:space="preserve"> lysstyrken af</w:t>
      </w:r>
      <w:r w:rsidR="00650656">
        <w:rPr>
          <w:lang w:val="da-DK"/>
        </w:rPr>
        <w:t xml:space="preserve"> dioden D3 på </w:t>
      </w:r>
      <w:proofErr w:type="spellStart"/>
      <w:r w:rsidR="00650656">
        <w:rPr>
          <w:lang w:val="da-DK"/>
        </w:rPr>
        <w:t>boardet</w:t>
      </w:r>
      <w:proofErr w:type="spellEnd"/>
      <w:r w:rsidR="00650656">
        <w:rPr>
          <w:lang w:val="da-DK"/>
        </w:rPr>
        <w:t>.</w:t>
      </w:r>
    </w:p>
    <w:p w:rsidR="00EC0EB1" w:rsidRPr="0071463B" w:rsidRDefault="00EC0EB1" w:rsidP="00650656">
      <w:pPr>
        <w:rPr>
          <w:b/>
          <w:i/>
          <w:lang w:val="da-DK"/>
        </w:rPr>
      </w:pPr>
      <w:r w:rsidRPr="0071463B">
        <w:rPr>
          <w:b/>
          <w:i/>
          <w:lang w:val="da-DK"/>
        </w:rPr>
        <w:t>Krav til opgaven:</w:t>
      </w:r>
    </w:p>
    <w:p w:rsidR="00EC0EB1" w:rsidRPr="003B05B3" w:rsidRDefault="00EC0EB1" w:rsidP="00EC0EB1">
      <w:pPr>
        <w:pStyle w:val="ListParagraph"/>
        <w:numPr>
          <w:ilvl w:val="0"/>
          <w:numId w:val="13"/>
        </w:numPr>
        <w:rPr>
          <w:i/>
          <w:lang w:val="da-DK"/>
        </w:rPr>
      </w:pPr>
      <w:proofErr w:type="spellStart"/>
      <w:r w:rsidRPr="003B05B3">
        <w:rPr>
          <w:i/>
          <w:lang w:val="da-DK"/>
        </w:rPr>
        <w:t>Pwm</w:t>
      </w:r>
      <w:proofErr w:type="spellEnd"/>
      <w:r w:rsidRPr="003B05B3">
        <w:rPr>
          <w:i/>
          <w:lang w:val="da-DK"/>
        </w:rPr>
        <w:t xml:space="preserve"> </w:t>
      </w:r>
      <w:proofErr w:type="spellStart"/>
      <w:r w:rsidRPr="003B05B3">
        <w:rPr>
          <w:i/>
          <w:lang w:val="da-DK"/>
        </w:rPr>
        <w:t>frevkens</w:t>
      </w:r>
      <w:proofErr w:type="spellEnd"/>
      <w:r w:rsidRPr="003B05B3">
        <w:rPr>
          <w:i/>
          <w:lang w:val="da-DK"/>
        </w:rPr>
        <w:t xml:space="preserve"> skal være ca. 4kHz</w:t>
      </w:r>
    </w:p>
    <w:p w:rsidR="00C31621" w:rsidRPr="003B05B3" w:rsidRDefault="00EC0EB1" w:rsidP="00EC0EB1">
      <w:pPr>
        <w:pStyle w:val="ListParagraph"/>
        <w:numPr>
          <w:ilvl w:val="0"/>
          <w:numId w:val="13"/>
        </w:numPr>
        <w:rPr>
          <w:i/>
          <w:lang w:val="da-DK"/>
        </w:rPr>
      </w:pPr>
      <w:r w:rsidRPr="003B05B3">
        <w:rPr>
          <w:i/>
          <w:lang w:val="da-DK"/>
        </w:rPr>
        <w:t>ADC frekvensen skal ligge under 200kHz</w:t>
      </w:r>
    </w:p>
    <w:p w:rsidR="00EC0EB1" w:rsidRPr="00EC0EB1" w:rsidRDefault="00C31621" w:rsidP="00EC0EB1">
      <w:pPr>
        <w:pStyle w:val="ListParagraph"/>
        <w:numPr>
          <w:ilvl w:val="0"/>
          <w:numId w:val="13"/>
        </w:numPr>
        <w:rPr>
          <w:lang w:val="da-DK"/>
        </w:rPr>
      </w:pPr>
      <w:r w:rsidRPr="003B05B3">
        <w:rPr>
          <w:i/>
          <w:lang w:val="da-DK"/>
        </w:rPr>
        <w:t>Lysstyrken skal stige når potentiometret drejes med uret og falde når der drejes mod uret.</w:t>
      </w:r>
      <w:r w:rsidR="00EC0EB1" w:rsidRPr="00EC0EB1">
        <w:rPr>
          <w:lang w:val="da-DK"/>
        </w:rPr>
        <w:br/>
      </w:r>
    </w:p>
    <w:p w:rsidR="00212968" w:rsidRDefault="002D0713" w:rsidP="002D0713">
      <w:pPr>
        <w:pStyle w:val="Heading1"/>
        <w:rPr>
          <w:lang w:val="da-DK"/>
        </w:rPr>
      </w:pPr>
      <w:r>
        <w:rPr>
          <w:lang w:val="da-DK"/>
        </w:rPr>
        <w:t>Min løsning</w:t>
      </w:r>
      <w:r w:rsidR="00AA411D" w:rsidRPr="00AA411D">
        <w:rPr>
          <w:lang w:val="da-DK"/>
        </w:rPr>
        <w:t xml:space="preserve"> </w:t>
      </w:r>
    </w:p>
    <w:p w:rsidR="0071463B" w:rsidRDefault="0071463B" w:rsidP="002A0ACF">
      <w:pPr>
        <w:rPr>
          <w:lang w:val="da-DK"/>
        </w:rPr>
      </w:pPr>
      <w:r>
        <w:rPr>
          <w:lang w:val="da-DK"/>
        </w:rPr>
        <w:t>Først starter jeg med at sætte PA0 som værende en input pin da det er her potentiometer sidder på. Så konfigurerer jeg PB3 som output da det er her output fra timer0 sidder og her at den diode der skal lyse sidder.</w:t>
      </w:r>
    </w:p>
    <w:p w:rsidR="0071463B" w:rsidRDefault="0071463B" w:rsidP="002A0ACF">
      <w:pPr>
        <w:rPr>
          <w:b/>
          <w:i/>
          <w:lang w:val="da-DK"/>
        </w:rPr>
      </w:pPr>
      <w:r w:rsidRPr="0071463B">
        <w:rPr>
          <w:b/>
          <w:i/>
          <w:lang w:val="da-DK"/>
        </w:rPr>
        <w:t>Så konfigurerer jeg timeren</w:t>
      </w:r>
      <w:r>
        <w:rPr>
          <w:b/>
          <w:i/>
          <w:lang w:val="da-DK"/>
        </w:rPr>
        <w:t xml:space="preserve"> til</w:t>
      </w:r>
      <w:r w:rsidRPr="0071463B">
        <w:rPr>
          <w:b/>
          <w:i/>
          <w:lang w:val="da-DK"/>
        </w:rPr>
        <w:t xml:space="preserve">: </w:t>
      </w:r>
    </w:p>
    <w:p w:rsidR="0071463B" w:rsidRDefault="0071463B" w:rsidP="0071463B">
      <w:pPr>
        <w:pStyle w:val="ListParagraph"/>
        <w:numPr>
          <w:ilvl w:val="0"/>
          <w:numId w:val="14"/>
        </w:numPr>
        <w:rPr>
          <w:lang w:val="da-DK"/>
        </w:rPr>
      </w:pPr>
      <w:r>
        <w:rPr>
          <w:lang w:val="da-DK"/>
        </w:rPr>
        <w:t>Fast-</w:t>
      </w:r>
      <w:proofErr w:type="spellStart"/>
      <w:r>
        <w:rPr>
          <w:lang w:val="da-DK"/>
        </w:rPr>
        <w:t>Pwm</w:t>
      </w:r>
      <w:proofErr w:type="spellEnd"/>
      <w:r>
        <w:rPr>
          <w:lang w:val="da-DK"/>
        </w:rPr>
        <w:t xml:space="preserve"> mode, dvs. at timeren kun tæller op og resetter til 0 når den når 255.</w:t>
      </w:r>
      <w:r w:rsidR="002F46E5">
        <w:rPr>
          <w:lang w:val="da-DK"/>
        </w:rPr>
        <w:t xml:space="preserve"> </w:t>
      </w:r>
    </w:p>
    <w:p w:rsidR="0071463B" w:rsidRPr="0071463B" w:rsidRDefault="0071463B" w:rsidP="002F46E5">
      <w:pPr>
        <w:pStyle w:val="ListParagraph"/>
        <w:rPr>
          <w:lang w:val="da-DK"/>
        </w:rPr>
      </w:pPr>
      <w:bookmarkStart w:id="0" w:name="_GoBack"/>
      <w:bookmarkEnd w:id="0"/>
    </w:p>
    <w:sectPr w:rsidR="0071463B" w:rsidRPr="0071463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FCB" w:rsidRDefault="00ED5FCB" w:rsidP="00110CA4">
      <w:pPr>
        <w:spacing w:after="0" w:line="240" w:lineRule="auto"/>
      </w:pPr>
      <w:r>
        <w:separator/>
      </w:r>
    </w:p>
  </w:endnote>
  <w:endnote w:type="continuationSeparator" w:id="0">
    <w:p w:rsidR="00ED5FCB" w:rsidRDefault="00ED5FCB" w:rsidP="0011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005892"/>
      <w:docPartObj>
        <w:docPartGallery w:val="Page Numbers (Bottom of Page)"/>
        <w:docPartUnique/>
      </w:docPartObj>
    </w:sdtPr>
    <w:sdtEndPr>
      <w:rPr>
        <w:noProof/>
      </w:rPr>
    </w:sdtEndPr>
    <w:sdtContent>
      <w:p w:rsidR="003E4386" w:rsidRDefault="003E4386">
        <w:pPr>
          <w:pStyle w:val="Footer"/>
          <w:jc w:val="right"/>
        </w:pPr>
        <w:r>
          <w:fldChar w:fldCharType="begin"/>
        </w:r>
        <w:r>
          <w:instrText xml:space="preserve"> PAGE   \* MERGEFORMAT </w:instrText>
        </w:r>
        <w:r>
          <w:fldChar w:fldCharType="separate"/>
        </w:r>
        <w:r w:rsidR="002F46E5">
          <w:rPr>
            <w:noProof/>
          </w:rPr>
          <w:t>1</w:t>
        </w:r>
        <w:r>
          <w:rPr>
            <w:noProof/>
          </w:rPr>
          <w:fldChar w:fldCharType="end"/>
        </w:r>
      </w:p>
    </w:sdtContent>
  </w:sdt>
  <w:p w:rsidR="003E4386" w:rsidRDefault="003E4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FCB" w:rsidRDefault="00ED5FCB" w:rsidP="00110CA4">
      <w:pPr>
        <w:spacing w:after="0" w:line="240" w:lineRule="auto"/>
      </w:pPr>
      <w:r>
        <w:separator/>
      </w:r>
    </w:p>
  </w:footnote>
  <w:footnote w:type="continuationSeparator" w:id="0">
    <w:p w:rsidR="00ED5FCB" w:rsidRDefault="00ED5FCB" w:rsidP="0011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CA4" w:rsidRDefault="00110CA4">
    <w:pPr>
      <w:pStyle w:val="Header"/>
    </w:pPr>
    <w:r>
      <w:t>Jonas A. L. Andersen</w:t>
    </w:r>
    <w:r>
      <w:ptab w:relativeTo="margin" w:alignment="center" w:leader="none"/>
    </w:r>
    <w:r>
      <w:t>jonaa14@student.sdu.dk</w:t>
    </w:r>
    <w:r>
      <w:ptab w:relativeTo="margin" w:alignment="right" w:leader="none"/>
    </w:r>
    <w:r w:rsidR="00650656">
      <w:t>MIC 11</w:t>
    </w:r>
    <w:r w:rsidR="00304DF3">
      <w:t>/04</w:t>
    </w:r>
    <w: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A219F"/>
    <w:multiLevelType w:val="hybridMultilevel"/>
    <w:tmpl w:val="FFCA8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BAA0DF3"/>
    <w:multiLevelType w:val="hybridMultilevel"/>
    <w:tmpl w:val="BC06BC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3"/>
    <w:rsid w:val="000C5224"/>
    <w:rsid w:val="000C52AE"/>
    <w:rsid w:val="000D20CB"/>
    <w:rsid w:val="000D6C17"/>
    <w:rsid w:val="000F564B"/>
    <w:rsid w:val="00110CA4"/>
    <w:rsid w:val="00131523"/>
    <w:rsid w:val="00160059"/>
    <w:rsid w:val="00190E87"/>
    <w:rsid w:val="00195105"/>
    <w:rsid w:val="00212968"/>
    <w:rsid w:val="002775E5"/>
    <w:rsid w:val="002A0ACF"/>
    <w:rsid w:val="002D0713"/>
    <w:rsid w:val="002D2894"/>
    <w:rsid w:val="002F46E5"/>
    <w:rsid w:val="00304DF3"/>
    <w:rsid w:val="003B05B3"/>
    <w:rsid w:val="003E4386"/>
    <w:rsid w:val="00417813"/>
    <w:rsid w:val="0043078D"/>
    <w:rsid w:val="004909E7"/>
    <w:rsid w:val="004C66DF"/>
    <w:rsid w:val="005162F1"/>
    <w:rsid w:val="005448D4"/>
    <w:rsid w:val="005729D6"/>
    <w:rsid w:val="00575D60"/>
    <w:rsid w:val="00581DB3"/>
    <w:rsid w:val="00590392"/>
    <w:rsid w:val="00595C86"/>
    <w:rsid w:val="00626ADB"/>
    <w:rsid w:val="00650656"/>
    <w:rsid w:val="00662958"/>
    <w:rsid w:val="006D68B4"/>
    <w:rsid w:val="0071463B"/>
    <w:rsid w:val="00781056"/>
    <w:rsid w:val="007C0E55"/>
    <w:rsid w:val="007C12EE"/>
    <w:rsid w:val="007F34BE"/>
    <w:rsid w:val="007F5A81"/>
    <w:rsid w:val="008A19A9"/>
    <w:rsid w:val="008A2752"/>
    <w:rsid w:val="008E29B1"/>
    <w:rsid w:val="008F356A"/>
    <w:rsid w:val="0091107B"/>
    <w:rsid w:val="00912DDF"/>
    <w:rsid w:val="009944FA"/>
    <w:rsid w:val="009C79FC"/>
    <w:rsid w:val="00A87221"/>
    <w:rsid w:val="00AA2092"/>
    <w:rsid w:val="00AA411D"/>
    <w:rsid w:val="00AC38EA"/>
    <w:rsid w:val="00B36387"/>
    <w:rsid w:val="00B70968"/>
    <w:rsid w:val="00B958AF"/>
    <w:rsid w:val="00BD7AE0"/>
    <w:rsid w:val="00BF5FCD"/>
    <w:rsid w:val="00C03A09"/>
    <w:rsid w:val="00C31621"/>
    <w:rsid w:val="00C87B3A"/>
    <w:rsid w:val="00CA0314"/>
    <w:rsid w:val="00CA6F7F"/>
    <w:rsid w:val="00CE1887"/>
    <w:rsid w:val="00D3159D"/>
    <w:rsid w:val="00D57375"/>
    <w:rsid w:val="00DD0900"/>
    <w:rsid w:val="00E079E5"/>
    <w:rsid w:val="00E10428"/>
    <w:rsid w:val="00E3035B"/>
    <w:rsid w:val="00E30530"/>
    <w:rsid w:val="00E557EC"/>
    <w:rsid w:val="00E9435C"/>
    <w:rsid w:val="00EA7D23"/>
    <w:rsid w:val="00EC0EB1"/>
    <w:rsid w:val="00ED5FCB"/>
    <w:rsid w:val="00F266C9"/>
    <w:rsid w:val="00F711A6"/>
    <w:rsid w:val="00FC6464"/>
    <w:rsid w:val="00FD5C0B"/>
    <w:rsid w:val="00FE7D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B5ED0C-AA0A-410E-BF2A-3DC7E830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10C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0CA4"/>
  </w:style>
  <w:style w:type="paragraph" w:styleId="Footer">
    <w:name w:val="footer"/>
    <w:basedOn w:val="Normal"/>
    <w:link w:val="FooterChar"/>
    <w:uiPriority w:val="99"/>
    <w:unhideWhenUsed/>
    <w:rsid w:val="00110C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0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jerneIdiot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40</TotalTime>
  <Pages>1</Pages>
  <Words>106</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StjerneIdioten</dc:creator>
  <cp:keywords/>
  <cp:lastModifiedBy>StjerneIdioten</cp:lastModifiedBy>
  <cp:revision>27</cp:revision>
  <dcterms:created xsi:type="dcterms:W3CDTF">2015-04-09T22:14:00Z</dcterms:created>
  <dcterms:modified xsi:type="dcterms:W3CDTF">2015-04-10T22:26:00Z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
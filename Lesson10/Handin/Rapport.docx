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968" w:rsidRDefault="00381213">
      <w:pPr>
        <w:pStyle w:val="Title"/>
      </w:pPr>
      <w:proofErr w:type="spellStart"/>
      <w:r>
        <w:t>Afleveringsopgave</w:t>
      </w:r>
      <w:proofErr w:type="spellEnd"/>
      <w:r>
        <w:t xml:space="preserve"> 5</w:t>
      </w:r>
    </w:p>
    <w:p w:rsidR="00212968" w:rsidRDefault="00FC6464">
      <w:pPr>
        <w:pStyle w:val="Heading1"/>
      </w:pPr>
      <w:proofErr w:type="spellStart"/>
      <w:r>
        <w:t>Opgaven</w:t>
      </w:r>
      <w:proofErr w:type="spellEnd"/>
    </w:p>
    <w:p w:rsidR="00E81913" w:rsidRDefault="00E81913">
      <w:pPr>
        <w:rPr>
          <w:lang w:val="da-DK"/>
        </w:rPr>
      </w:pPr>
      <w:r w:rsidRPr="00E81913">
        <w:rPr>
          <w:lang w:val="da-DK"/>
        </w:rPr>
        <w:t>Mål spændingen over ADC0 (potentiometeret) med 8 bits opløsning vha. A/D konverteren (ADC). Værdien fra ADC skal bruges til at sætte arbejdscyklus på et PWM signal vha. timer0 på PB3(OC0) udgangen</w:t>
      </w:r>
      <w:r>
        <w:rPr>
          <w:lang w:val="da-DK"/>
        </w:rPr>
        <w:t>.</w:t>
      </w:r>
    </w:p>
    <w:p w:rsidR="00E81913" w:rsidRPr="00E81913" w:rsidRDefault="00E81913">
      <w:pPr>
        <w:rPr>
          <w:b/>
          <w:i/>
          <w:lang w:val="da-DK"/>
        </w:rPr>
      </w:pPr>
      <w:r w:rsidRPr="00E81913">
        <w:rPr>
          <w:b/>
          <w:i/>
          <w:lang w:val="da-DK"/>
        </w:rPr>
        <w:t>Krav til løsningen:</w:t>
      </w:r>
    </w:p>
    <w:p w:rsidR="00E81913" w:rsidRPr="00E81913" w:rsidRDefault="00E81913" w:rsidP="00E81913">
      <w:pPr>
        <w:pStyle w:val="ListParagraph"/>
        <w:numPr>
          <w:ilvl w:val="0"/>
          <w:numId w:val="13"/>
        </w:numPr>
        <w:rPr>
          <w:b/>
          <w:i/>
          <w:lang w:val="da-DK"/>
        </w:rPr>
      </w:pPr>
      <w:r w:rsidRPr="00E81913">
        <w:rPr>
          <w:b/>
          <w:i/>
          <w:lang w:val="da-DK"/>
        </w:rPr>
        <w:t>PWM frekvensen skal være ca. 4 kHz</w:t>
      </w:r>
    </w:p>
    <w:p w:rsidR="00E81913" w:rsidRPr="00E81913" w:rsidRDefault="00E81913" w:rsidP="00E81913">
      <w:pPr>
        <w:pStyle w:val="ListParagraph"/>
        <w:numPr>
          <w:ilvl w:val="0"/>
          <w:numId w:val="13"/>
        </w:numPr>
        <w:rPr>
          <w:b/>
          <w:i/>
          <w:lang w:val="da-DK"/>
        </w:rPr>
      </w:pPr>
      <w:r w:rsidRPr="00E81913">
        <w:rPr>
          <w:b/>
          <w:i/>
          <w:lang w:val="da-DK"/>
        </w:rPr>
        <w:t>ADC frekvensen skal være under 200 kHz</w:t>
      </w:r>
      <w:bookmarkStart w:id="0" w:name="_GoBack"/>
      <w:bookmarkEnd w:id="0"/>
    </w:p>
    <w:p w:rsidR="00E81913" w:rsidRPr="00E81913" w:rsidRDefault="00E81913" w:rsidP="00E81913">
      <w:pPr>
        <w:pStyle w:val="ListParagraph"/>
        <w:numPr>
          <w:ilvl w:val="0"/>
          <w:numId w:val="13"/>
        </w:numPr>
        <w:rPr>
          <w:b/>
          <w:i/>
          <w:lang w:val="da-DK"/>
        </w:rPr>
      </w:pPr>
      <w:r w:rsidRPr="00E81913">
        <w:rPr>
          <w:b/>
          <w:i/>
          <w:lang w:val="da-DK"/>
        </w:rPr>
        <w:t>Når potentiometeret drejes MED URET, skal intensiteten i lysdioden stige og omvendt.</w:t>
      </w:r>
    </w:p>
    <w:p w:rsidR="00212968" w:rsidRDefault="002D0713" w:rsidP="002D0713">
      <w:pPr>
        <w:pStyle w:val="Heading1"/>
        <w:rPr>
          <w:lang w:val="da-DK"/>
        </w:rPr>
      </w:pPr>
      <w:r>
        <w:rPr>
          <w:lang w:val="da-DK"/>
        </w:rPr>
        <w:t>Min løsning</w:t>
      </w:r>
      <w:r w:rsidR="00AA411D" w:rsidRPr="00AA411D">
        <w:rPr>
          <w:lang w:val="da-DK"/>
        </w:rPr>
        <w:t xml:space="preserve"> </w:t>
      </w:r>
    </w:p>
    <w:p w:rsidR="00381213" w:rsidRDefault="00381213" w:rsidP="008F356A">
      <w:pPr>
        <w:rPr>
          <w:lang w:val="da-DK"/>
        </w:rPr>
      </w:pPr>
    </w:p>
    <w:tbl>
      <w:tblPr>
        <w:tblStyle w:val="TableGrid"/>
        <w:tblW w:w="0" w:type="auto"/>
        <w:tblLook w:val="04A0" w:firstRow="1" w:lastRow="0" w:firstColumn="1" w:lastColumn="0" w:noHBand="0" w:noVBand="1"/>
      </w:tblPr>
      <w:tblGrid>
        <w:gridCol w:w="3116"/>
        <w:gridCol w:w="3117"/>
        <w:gridCol w:w="3117"/>
      </w:tblGrid>
      <w:tr w:rsidR="00381213" w:rsidTr="00381213">
        <w:tc>
          <w:tcPr>
            <w:tcW w:w="3116" w:type="dxa"/>
          </w:tcPr>
          <w:p w:rsidR="00381213" w:rsidRPr="00381213" w:rsidRDefault="00381213" w:rsidP="00381213">
            <w:pPr>
              <w:jc w:val="center"/>
              <w:rPr>
                <w:b/>
                <w:i/>
                <w:lang w:val="da-DK"/>
              </w:rPr>
            </w:pPr>
            <w:r w:rsidRPr="00381213">
              <w:rPr>
                <w:b/>
                <w:i/>
                <w:lang w:val="da-DK"/>
              </w:rPr>
              <w:t>Prescaler</w:t>
            </w:r>
            <w:r>
              <w:rPr>
                <w:b/>
                <w:i/>
                <w:lang w:val="da-DK"/>
              </w:rPr>
              <w:t xml:space="preserve"> (Clock/value)</w:t>
            </w:r>
          </w:p>
        </w:tc>
        <w:tc>
          <w:tcPr>
            <w:tcW w:w="3117" w:type="dxa"/>
          </w:tcPr>
          <w:p w:rsidR="00381213" w:rsidRPr="00381213" w:rsidRDefault="00381213" w:rsidP="00381213">
            <w:pPr>
              <w:jc w:val="center"/>
              <w:rPr>
                <w:b/>
                <w:i/>
                <w:lang w:val="da-DK"/>
              </w:rPr>
            </w:pPr>
            <w:r w:rsidRPr="00381213">
              <w:rPr>
                <w:b/>
                <w:i/>
                <w:lang w:val="da-DK"/>
              </w:rPr>
              <w:t>OCR0</w:t>
            </w:r>
          </w:p>
        </w:tc>
        <w:tc>
          <w:tcPr>
            <w:tcW w:w="3117" w:type="dxa"/>
          </w:tcPr>
          <w:p w:rsidR="00381213" w:rsidRPr="00381213" w:rsidRDefault="00381213" w:rsidP="00381213">
            <w:pPr>
              <w:jc w:val="center"/>
              <w:rPr>
                <w:b/>
                <w:i/>
                <w:lang w:val="da-DK"/>
              </w:rPr>
            </w:pPr>
            <w:r w:rsidRPr="00381213">
              <w:rPr>
                <w:b/>
                <w:i/>
                <w:lang w:val="da-DK"/>
              </w:rPr>
              <w:t>Error</w:t>
            </w:r>
          </w:p>
        </w:tc>
      </w:tr>
      <w:tr w:rsidR="00381213" w:rsidTr="00381213">
        <w:tc>
          <w:tcPr>
            <w:tcW w:w="3116" w:type="dxa"/>
          </w:tcPr>
          <w:p w:rsidR="00381213" w:rsidRPr="00381213" w:rsidRDefault="00381213" w:rsidP="00381213">
            <w:pPr>
              <w:jc w:val="center"/>
              <w:rPr>
                <w:i/>
                <w:lang w:val="da-DK"/>
              </w:rPr>
            </w:pPr>
            <w:r>
              <w:rPr>
                <w:i/>
                <w:lang w:val="da-DK"/>
              </w:rPr>
              <w:t>1024</w:t>
            </w:r>
          </w:p>
        </w:tc>
        <w:tc>
          <w:tcPr>
            <w:tcW w:w="3117" w:type="dxa"/>
          </w:tcPr>
          <w:p w:rsidR="00381213" w:rsidRPr="00381213" w:rsidRDefault="00381213" w:rsidP="00381213">
            <w:pPr>
              <w:jc w:val="center"/>
              <w:rPr>
                <w:i/>
                <w:lang w:val="da-DK"/>
              </w:rPr>
            </w:pPr>
            <w:r w:rsidRPr="00381213">
              <w:rPr>
                <w:i/>
                <w:lang w:val="da-DK"/>
              </w:rPr>
              <w:t>10</w:t>
            </w:r>
          </w:p>
        </w:tc>
        <w:tc>
          <w:tcPr>
            <w:tcW w:w="3117" w:type="dxa"/>
          </w:tcPr>
          <w:p w:rsidR="00381213" w:rsidRPr="00381213" w:rsidRDefault="00381213" w:rsidP="00381213">
            <w:pPr>
              <w:jc w:val="center"/>
              <w:rPr>
                <w:i/>
                <w:lang w:val="da-DK"/>
              </w:rPr>
            </w:pPr>
            <w:r w:rsidRPr="00381213">
              <w:rPr>
                <w:i/>
                <w:lang w:val="da-DK"/>
              </w:rPr>
              <w:t>240us</w:t>
            </w:r>
          </w:p>
        </w:tc>
      </w:tr>
      <w:tr w:rsidR="00381213" w:rsidTr="00381213">
        <w:tc>
          <w:tcPr>
            <w:tcW w:w="3116" w:type="dxa"/>
          </w:tcPr>
          <w:p w:rsidR="00381213" w:rsidRPr="00381213" w:rsidRDefault="00381213" w:rsidP="00381213">
            <w:pPr>
              <w:jc w:val="center"/>
              <w:rPr>
                <w:i/>
                <w:lang w:val="da-DK"/>
              </w:rPr>
            </w:pPr>
            <w:r>
              <w:rPr>
                <w:i/>
                <w:lang w:val="da-DK"/>
              </w:rPr>
              <w:t>1024</w:t>
            </w:r>
          </w:p>
        </w:tc>
        <w:tc>
          <w:tcPr>
            <w:tcW w:w="3117" w:type="dxa"/>
          </w:tcPr>
          <w:p w:rsidR="00381213" w:rsidRPr="00381213" w:rsidRDefault="00381213" w:rsidP="00381213">
            <w:pPr>
              <w:jc w:val="center"/>
              <w:rPr>
                <w:i/>
                <w:lang w:val="da-DK"/>
              </w:rPr>
            </w:pPr>
            <w:r>
              <w:rPr>
                <w:i/>
                <w:lang w:val="da-DK"/>
              </w:rPr>
              <w:t>9</w:t>
            </w:r>
          </w:p>
        </w:tc>
        <w:tc>
          <w:tcPr>
            <w:tcW w:w="3117" w:type="dxa"/>
          </w:tcPr>
          <w:p w:rsidR="00381213" w:rsidRPr="00381213" w:rsidRDefault="00381213" w:rsidP="00381213">
            <w:pPr>
              <w:jc w:val="center"/>
              <w:rPr>
                <w:i/>
                <w:lang w:val="da-DK"/>
              </w:rPr>
            </w:pPr>
            <w:r>
              <w:rPr>
                <w:i/>
                <w:lang w:val="da-DK"/>
              </w:rPr>
              <w:t>-784</w:t>
            </w:r>
            <w:r w:rsidRPr="00381213">
              <w:rPr>
                <w:i/>
                <w:lang w:val="da-DK"/>
              </w:rPr>
              <w:t>us</w:t>
            </w:r>
          </w:p>
        </w:tc>
      </w:tr>
      <w:tr w:rsidR="00381213" w:rsidTr="0062516F">
        <w:tc>
          <w:tcPr>
            <w:tcW w:w="3116" w:type="dxa"/>
            <w:shd w:val="clear" w:color="auto" w:fill="92D050"/>
          </w:tcPr>
          <w:p w:rsidR="00381213" w:rsidRPr="00381213" w:rsidRDefault="00381213" w:rsidP="00381213">
            <w:pPr>
              <w:jc w:val="center"/>
              <w:rPr>
                <w:i/>
                <w:lang w:val="da-DK"/>
              </w:rPr>
            </w:pPr>
            <w:r>
              <w:rPr>
                <w:i/>
                <w:lang w:val="da-DK"/>
              </w:rPr>
              <w:t>256</w:t>
            </w:r>
          </w:p>
        </w:tc>
        <w:tc>
          <w:tcPr>
            <w:tcW w:w="3117" w:type="dxa"/>
            <w:shd w:val="clear" w:color="auto" w:fill="92D050"/>
          </w:tcPr>
          <w:p w:rsidR="00381213" w:rsidRPr="00381213" w:rsidRDefault="00381213" w:rsidP="00381213">
            <w:pPr>
              <w:jc w:val="center"/>
              <w:rPr>
                <w:i/>
                <w:lang w:val="da-DK"/>
              </w:rPr>
            </w:pPr>
            <w:r>
              <w:rPr>
                <w:i/>
                <w:lang w:val="da-DK"/>
              </w:rPr>
              <w:t>39</w:t>
            </w:r>
          </w:p>
        </w:tc>
        <w:tc>
          <w:tcPr>
            <w:tcW w:w="3117" w:type="dxa"/>
            <w:shd w:val="clear" w:color="auto" w:fill="92D050"/>
          </w:tcPr>
          <w:p w:rsidR="00381213" w:rsidRPr="00381213" w:rsidRDefault="00381213" w:rsidP="00381213">
            <w:pPr>
              <w:jc w:val="center"/>
              <w:rPr>
                <w:i/>
                <w:lang w:val="da-DK"/>
              </w:rPr>
            </w:pPr>
            <w:r>
              <w:rPr>
                <w:i/>
                <w:lang w:val="da-DK"/>
              </w:rPr>
              <w:t>-16us</w:t>
            </w:r>
          </w:p>
        </w:tc>
      </w:tr>
      <w:tr w:rsidR="00381213" w:rsidTr="00381213">
        <w:tc>
          <w:tcPr>
            <w:tcW w:w="3116" w:type="dxa"/>
          </w:tcPr>
          <w:p w:rsidR="00381213" w:rsidRDefault="00381213" w:rsidP="00381213">
            <w:pPr>
              <w:jc w:val="center"/>
              <w:rPr>
                <w:i/>
                <w:lang w:val="da-DK"/>
              </w:rPr>
            </w:pPr>
            <w:r>
              <w:rPr>
                <w:i/>
                <w:lang w:val="da-DK"/>
              </w:rPr>
              <w:t>256</w:t>
            </w:r>
          </w:p>
        </w:tc>
        <w:tc>
          <w:tcPr>
            <w:tcW w:w="3117" w:type="dxa"/>
          </w:tcPr>
          <w:p w:rsidR="00381213" w:rsidRDefault="00381213" w:rsidP="00381213">
            <w:pPr>
              <w:jc w:val="center"/>
              <w:rPr>
                <w:i/>
                <w:lang w:val="da-DK"/>
              </w:rPr>
            </w:pPr>
            <w:r>
              <w:rPr>
                <w:i/>
                <w:lang w:val="da-DK"/>
              </w:rPr>
              <w:t>40</w:t>
            </w:r>
          </w:p>
        </w:tc>
        <w:tc>
          <w:tcPr>
            <w:tcW w:w="3117" w:type="dxa"/>
          </w:tcPr>
          <w:p w:rsidR="00381213" w:rsidRDefault="00381213" w:rsidP="00381213">
            <w:pPr>
              <w:jc w:val="center"/>
              <w:rPr>
                <w:i/>
                <w:lang w:val="da-DK"/>
              </w:rPr>
            </w:pPr>
            <w:r>
              <w:rPr>
                <w:i/>
                <w:lang w:val="da-DK"/>
              </w:rPr>
              <w:t>24us</w:t>
            </w:r>
          </w:p>
        </w:tc>
      </w:tr>
      <w:tr w:rsidR="00381213" w:rsidTr="0062516F">
        <w:tc>
          <w:tcPr>
            <w:tcW w:w="3116" w:type="dxa"/>
            <w:shd w:val="clear" w:color="auto" w:fill="92D050"/>
          </w:tcPr>
          <w:p w:rsidR="00381213" w:rsidRDefault="00381213" w:rsidP="00381213">
            <w:pPr>
              <w:jc w:val="center"/>
              <w:rPr>
                <w:i/>
                <w:lang w:val="da-DK"/>
              </w:rPr>
            </w:pPr>
            <w:r>
              <w:rPr>
                <w:i/>
                <w:lang w:val="da-DK"/>
              </w:rPr>
              <w:t>64</w:t>
            </w:r>
          </w:p>
        </w:tc>
        <w:tc>
          <w:tcPr>
            <w:tcW w:w="3117" w:type="dxa"/>
            <w:shd w:val="clear" w:color="auto" w:fill="92D050"/>
          </w:tcPr>
          <w:p w:rsidR="00381213" w:rsidRDefault="00381213" w:rsidP="00381213">
            <w:pPr>
              <w:jc w:val="center"/>
              <w:rPr>
                <w:i/>
                <w:lang w:val="da-DK"/>
              </w:rPr>
            </w:pPr>
            <w:r>
              <w:rPr>
                <w:i/>
                <w:lang w:val="da-DK"/>
              </w:rPr>
              <w:t>156</w:t>
            </w:r>
          </w:p>
        </w:tc>
        <w:tc>
          <w:tcPr>
            <w:tcW w:w="3117" w:type="dxa"/>
            <w:shd w:val="clear" w:color="auto" w:fill="92D050"/>
          </w:tcPr>
          <w:p w:rsidR="00381213" w:rsidRDefault="00381213" w:rsidP="00381213">
            <w:pPr>
              <w:jc w:val="center"/>
              <w:rPr>
                <w:i/>
                <w:lang w:val="da-DK"/>
              </w:rPr>
            </w:pPr>
            <w:r>
              <w:rPr>
                <w:i/>
                <w:lang w:val="da-DK"/>
              </w:rPr>
              <w:t>-16us</w:t>
            </w:r>
          </w:p>
        </w:tc>
      </w:tr>
      <w:tr w:rsidR="00381213" w:rsidTr="00381213">
        <w:tc>
          <w:tcPr>
            <w:tcW w:w="3116" w:type="dxa"/>
          </w:tcPr>
          <w:p w:rsidR="00381213" w:rsidRDefault="00381213" w:rsidP="00381213">
            <w:pPr>
              <w:jc w:val="center"/>
              <w:rPr>
                <w:i/>
                <w:lang w:val="da-DK"/>
              </w:rPr>
            </w:pPr>
            <w:r>
              <w:rPr>
                <w:i/>
                <w:lang w:val="da-DK"/>
              </w:rPr>
              <w:t>64</w:t>
            </w:r>
          </w:p>
        </w:tc>
        <w:tc>
          <w:tcPr>
            <w:tcW w:w="3117" w:type="dxa"/>
          </w:tcPr>
          <w:p w:rsidR="00381213" w:rsidRDefault="00381213" w:rsidP="00381213">
            <w:pPr>
              <w:jc w:val="center"/>
              <w:rPr>
                <w:i/>
                <w:lang w:val="da-DK"/>
              </w:rPr>
            </w:pPr>
            <w:r>
              <w:rPr>
                <w:i/>
                <w:lang w:val="da-DK"/>
              </w:rPr>
              <w:t>157</w:t>
            </w:r>
          </w:p>
        </w:tc>
        <w:tc>
          <w:tcPr>
            <w:tcW w:w="3117" w:type="dxa"/>
          </w:tcPr>
          <w:p w:rsidR="00381213" w:rsidRDefault="00381213" w:rsidP="00381213">
            <w:pPr>
              <w:jc w:val="center"/>
              <w:rPr>
                <w:i/>
                <w:lang w:val="da-DK"/>
              </w:rPr>
            </w:pPr>
            <w:r>
              <w:rPr>
                <w:i/>
                <w:lang w:val="da-DK"/>
              </w:rPr>
              <w:t>48us</w:t>
            </w:r>
          </w:p>
        </w:tc>
      </w:tr>
      <w:tr w:rsidR="00381213" w:rsidTr="0062516F">
        <w:tc>
          <w:tcPr>
            <w:tcW w:w="3116" w:type="dxa"/>
            <w:shd w:val="clear" w:color="auto" w:fill="D86B77" w:themeFill="accent2" w:themeFillTint="99"/>
          </w:tcPr>
          <w:p w:rsidR="00381213" w:rsidRPr="0062516F" w:rsidRDefault="00381213" w:rsidP="00381213">
            <w:pPr>
              <w:jc w:val="center"/>
              <w:rPr>
                <w:i/>
                <w:color w:val="000000" w:themeColor="text1"/>
                <w:lang w:val="da-DK"/>
              </w:rPr>
            </w:pPr>
            <w:r w:rsidRPr="0062516F">
              <w:rPr>
                <w:i/>
                <w:color w:val="000000" w:themeColor="text1"/>
                <w:lang w:val="da-DK"/>
              </w:rPr>
              <w:t>8</w:t>
            </w:r>
          </w:p>
        </w:tc>
        <w:tc>
          <w:tcPr>
            <w:tcW w:w="3117" w:type="dxa"/>
            <w:shd w:val="clear" w:color="auto" w:fill="D86B77" w:themeFill="accent2" w:themeFillTint="99"/>
          </w:tcPr>
          <w:p w:rsidR="00381213" w:rsidRPr="0062516F" w:rsidRDefault="00381213" w:rsidP="00381213">
            <w:pPr>
              <w:jc w:val="center"/>
              <w:rPr>
                <w:i/>
                <w:color w:val="000000" w:themeColor="text1"/>
                <w:lang w:val="da-DK"/>
              </w:rPr>
            </w:pPr>
            <w:r w:rsidRPr="0062516F">
              <w:rPr>
                <w:i/>
                <w:color w:val="000000" w:themeColor="text1"/>
                <w:lang w:val="da-DK"/>
              </w:rPr>
              <w:t>1250</w:t>
            </w:r>
          </w:p>
        </w:tc>
        <w:tc>
          <w:tcPr>
            <w:tcW w:w="3117" w:type="dxa"/>
            <w:shd w:val="clear" w:color="auto" w:fill="D86B77" w:themeFill="accent2" w:themeFillTint="99"/>
          </w:tcPr>
          <w:p w:rsidR="00381213" w:rsidRPr="0062516F" w:rsidRDefault="00381213" w:rsidP="00381213">
            <w:pPr>
              <w:jc w:val="center"/>
              <w:rPr>
                <w:i/>
                <w:color w:val="000000" w:themeColor="text1"/>
                <w:lang w:val="da-DK"/>
              </w:rPr>
            </w:pPr>
            <w:r w:rsidRPr="0062516F">
              <w:rPr>
                <w:i/>
                <w:color w:val="000000" w:themeColor="text1"/>
                <w:lang w:val="da-DK"/>
              </w:rPr>
              <w:t>0s</w:t>
            </w:r>
          </w:p>
        </w:tc>
      </w:tr>
    </w:tbl>
    <w:p w:rsidR="00381213" w:rsidRDefault="00381213" w:rsidP="008F356A">
      <w:pPr>
        <w:rPr>
          <w:lang w:val="da-DK"/>
        </w:rPr>
      </w:pPr>
    </w:p>
    <w:p w:rsidR="008F356A" w:rsidRDefault="000D6C17" w:rsidP="008F356A">
      <w:pPr>
        <w:rPr>
          <w:lang w:val="da-DK"/>
        </w:rPr>
      </w:pPr>
      <w:r>
        <w:rPr>
          <w:lang w:val="da-DK"/>
        </w:rPr>
        <w:t xml:space="preserve">Først starter jeg med at opsætte </w:t>
      </w:r>
      <w:r w:rsidR="002D2894">
        <w:rPr>
          <w:lang w:val="da-DK"/>
        </w:rPr>
        <w:t>de forskellige I/O-registre og nulstille de registrer jeg vil bruge i mine beregninger.</w:t>
      </w:r>
      <w:r w:rsidR="008F356A">
        <w:rPr>
          <w:lang w:val="da-DK"/>
        </w:rPr>
        <w:t xml:space="preserve"> </w:t>
      </w:r>
    </w:p>
    <w:p w:rsidR="00D37540" w:rsidRDefault="00D37540" w:rsidP="008F356A">
      <w:pPr>
        <w:rPr>
          <w:lang w:val="da-DK"/>
        </w:rPr>
      </w:pPr>
      <w:r>
        <w:rPr>
          <w:lang w:val="da-DK"/>
        </w:rPr>
        <w:t>Jeg sætter timeren op til at kører fast-pwm mode, ikke-inverterende. Med en prescaler på 8, der giver en pwm-frekvens på ca. 3,9 kHz, som er tæt nok på de ca. 4 kHz.</w:t>
      </w:r>
    </w:p>
    <w:p w:rsidR="004C66DF" w:rsidRDefault="00D37540" w:rsidP="002A0ACF">
      <w:pPr>
        <w:rPr>
          <w:lang w:val="da-DK"/>
        </w:rPr>
      </w:pPr>
      <w:r>
        <w:rPr>
          <w:lang w:val="da-DK"/>
        </w:rPr>
        <w:t xml:space="preserve">Jeg sætter ADC’en op til at kører med en prescaler på 32, der giver en ADC-frekvens på 125kHz. </w:t>
      </w:r>
      <w:r w:rsidR="00A85EAB">
        <w:rPr>
          <w:lang w:val="da-DK"/>
        </w:rPr>
        <w:t xml:space="preserve">Kanal vælgeren </w:t>
      </w:r>
      <w:r>
        <w:rPr>
          <w:lang w:val="da-DK"/>
        </w:rPr>
        <w:t>lader jeg stå som det er da det automatisk er sat til at bruge den adc-kanal jeg skal bruge.</w:t>
      </w:r>
      <w:r w:rsidR="00A85EAB">
        <w:rPr>
          <w:lang w:val="da-DK"/>
        </w:rPr>
        <w:t xml:space="preserve"> Og så sørger jeg for at den kører ”left justified” dvs. At de 8 mest betydende bit</w:t>
      </w:r>
      <w:r w:rsidR="0084258C">
        <w:rPr>
          <w:lang w:val="da-DK"/>
        </w:rPr>
        <w:t xml:space="preserve"> af resultatet</w:t>
      </w:r>
      <w:r w:rsidR="00A85EAB">
        <w:rPr>
          <w:lang w:val="da-DK"/>
        </w:rPr>
        <w:t xml:space="preserve"> kommer til at stå i </w:t>
      </w:r>
      <w:r w:rsidR="0084258C">
        <w:rPr>
          <w:lang w:val="da-DK"/>
        </w:rPr>
        <w:t>et register for sig selv.</w:t>
      </w:r>
      <w:r w:rsidR="004D1700">
        <w:rPr>
          <w:lang w:val="da-DK"/>
        </w:rPr>
        <w:t xml:space="preserve"> Og så vælger jeg at bruge spændingen på AREF, hvilket vil sige 5V.</w:t>
      </w:r>
    </w:p>
    <w:p w:rsidR="00D26982" w:rsidRDefault="00D26982" w:rsidP="002A0ACF">
      <w:pPr>
        <w:rPr>
          <w:lang w:val="da-DK"/>
        </w:rPr>
      </w:pPr>
      <w:r>
        <w:rPr>
          <w:lang w:val="da-DK"/>
        </w:rPr>
        <w:t>Mit program består af to subrutiner:</w:t>
      </w:r>
    </w:p>
    <w:p w:rsidR="00D26982" w:rsidRPr="00D26982" w:rsidRDefault="00D26982" w:rsidP="00D26982">
      <w:pPr>
        <w:pStyle w:val="ListParagraph"/>
        <w:numPr>
          <w:ilvl w:val="0"/>
          <w:numId w:val="14"/>
        </w:numPr>
        <w:rPr>
          <w:b/>
          <w:i/>
          <w:lang w:val="da-DK"/>
        </w:rPr>
      </w:pPr>
      <w:r w:rsidRPr="00D26982">
        <w:rPr>
          <w:b/>
          <w:i/>
          <w:lang w:val="da-DK"/>
        </w:rPr>
        <w:t>Pot_Read:</w:t>
      </w:r>
    </w:p>
    <w:p w:rsidR="00D26982" w:rsidRDefault="00D26982" w:rsidP="00D26982">
      <w:pPr>
        <w:pStyle w:val="ListParagraph"/>
        <w:rPr>
          <w:i/>
          <w:lang w:val="da-DK"/>
        </w:rPr>
      </w:pPr>
      <w:r>
        <w:rPr>
          <w:i/>
          <w:lang w:val="da-DK"/>
        </w:rPr>
        <w:t>Starter ADC’en op og venter på at den bliver færdig med en konvertering ved at tjekke ADIF-flaget. Dernæst resettes flaget og de 8 mest betydende bit af 10-bits resultatet læses ind i R16.</w:t>
      </w:r>
    </w:p>
    <w:p w:rsidR="00AD13A1" w:rsidRDefault="00AD13A1" w:rsidP="00AD13A1">
      <w:pPr>
        <w:rPr>
          <w:i/>
          <w:lang w:val="da-DK"/>
        </w:rPr>
      </w:pPr>
    </w:p>
    <w:p w:rsidR="00AD13A1" w:rsidRPr="00AD13A1" w:rsidRDefault="00AD13A1" w:rsidP="00AD13A1">
      <w:pPr>
        <w:pStyle w:val="ListParagraph"/>
        <w:numPr>
          <w:ilvl w:val="0"/>
          <w:numId w:val="14"/>
        </w:numPr>
        <w:rPr>
          <w:lang w:val="da-DK"/>
        </w:rPr>
      </w:pPr>
      <w:r>
        <w:rPr>
          <w:b/>
          <w:i/>
          <w:lang w:val="da-DK"/>
        </w:rPr>
        <w:lastRenderedPageBreak/>
        <w:t>PWM_Set:</w:t>
      </w:r>
    </w:p>
    <w:p w:rsidR="00AD13A1" w:rsidRDefault="00AD13A1" w:rsidP="00AD13A1">
      <w:pPr>
        <w:pStyle w:val="ListParagraph"/>
        <w:rPr>
          <w:i/>
          <w:lang w:val="da-DK"/>
        </w:rPr>
      </w:pPr>
      <w:r>
        <w:rPr>
          <w:i/>
          <w:lang w:val="da-DK"/>
        </w:rPr>
        <w:t>Ko</w:t>
      </w:r>
      <w:r w:rsidR="00622C5B">
        <w:rPr>
          <w:i/>
          <w:lang w:val="da-DK"/>
        </w:rPr>
        <w:t>mplementerer register R16 fordi led’en er aktiv-lav.</w:t>
      </w:r>
      <w:r w:rsidR="00046E53">
        <w:rPr>
          <w:i/>
          <w:lang w:val="da-DK"/>
        </w:rPr>
        <w:t xml:space="preserve"> Dernæst læses værdien i R16 ud i OCR0-registret og derved sættes duty-cycle af pw</w:t>
      </w:r>
      <w:r w:rsidR="00276329">
        <w:rPr>
          <w:i/>
          <w:lang w:val="da-DK"/>
        </w:rPr>
        <w:t>m</w:t>
      </w:r>
      <w:r w:rsidR="00046E53">
        <w:rPr>
          <w:i/>
          <w:lang w:val="da-DK"/>
        </w:rPr>
        <w:t>-signalet.</w:t>
      </w:r>
    </w:p>
    <w:p w:rsidR="004E7C3B" w:rsidRDefault="004E7C3B" w:rsidP="004E7C3B">
      <w:pPr>
        <w:rPr>
          <w:lang w:val="da-DK"/>
        </w:rPr>
      </w:pPr>
    </w:p>
    <w:p w:rsidR="00F25AA4" w:rsidRDefault="004E7C3B" w:rsidP="004E7C3B">
      <w:pPr>
        <w:rPr>
          <w:lang w:val="da-DK"/>
        </w:rPr>
      </w:pPr>
      <w:r>
        <w:rPr>
          <w:lang w:val="da-DK"/>
        </w:rPr>
        <w:t>Det eneste mit main-loop så gør er at kalde Pot_Read først og dernæst kalde PWM_Set.</w:t>
      </w:r>
      <w:r w:rsidR="00276329">
        <w:rPr>
          <w:lang w:val="da-DK"/>
        </w:rPr>
        <w:t xml:space="preserve"> Så heller programsekvensen bliver at læse værdien ind fra potentiometret og komplementerer den for dernæst at sætte duty-cycle af pwm-signalet.</w:t>
      </w:r>
    </w:p>
    <w:p w:rsidR="009666D1" w:rsidRPr="004E7C3B" w:rsidRDefault="00F25AA4" w:rsidP="004E7C3B">
      <w:pPr>
        <w:rPr>
          <w:lang w:val="da-DK"/>
        </w:rPr>
      </w:pPr>
      <w:r>
        <w:rPr>
          <w:lang w:val="da-DK"/>
        </w:rPr>
        <w:t>En anden måde man kunne havde opnået resultatet på ville være at sætte timeren til at genererer et inverterende pwm-signal. Så ville man ikke behøve at komplementerer signalet for at få det til at passe med at led’en skal lyse kraftigerer når man roterer potentiometrert med uret.</w:t>
      </w:r>
      <w:r w:rsidR="0046336A">
        <w:rPr>
          <w:lang w:val="da-DK"/>
        </w:rPr>
        <w:t xml:space="preserve"> Det eneste problem jeg ser ved det er at man ikke kan få led’en til at være helt slukket grundet den måde hvorpå at fast-pwm fungerer på. Hvis man læser på det kan man se at når OCR0 registret er sat til den lavest mulige værdi, så vil der rent faktisk opstå en lille spike hver MAX+1 cycle. Hvilket man tydeligt vil kunne se som om at led’en ikke slukker på trods af at potentiometeret er drejet helt mod uret.</w:t>
      </w:r>
      <w:r w:rsidR="004C5E72">
        <w:rPr>
          <w:lang w:val="da-DK"/>
        </w:rPr>
        <w:t xml:space="preserve"> Hvorimod når OCR0 registret er sat til den højest mulige værdi så fungerer det som forventet med et konstant output.</w:t>
      </w:r>
      <w:r w:rsidR="009666D1">
        <w:rPr>
          <w:lang w:val="da-DK"/>
        </w:rPr>
        <w:br/>
        <w:t>Hvis man derimod gør som mig og komplementerer resultatet selv. Så vil det faste høje output ved den højest mulige værdi, give et konstant lavt output som vil få led’en til at være slukket som forventet. Og omvendt vil man så få et højt output med et spike</w:t>
      </w:r>
      <w:r w:rsidR="002F51CB">
        <w:rPr>
          <w:lang w:val="da-DK"/>
        </w:rPr>
        <w:t xml:space="preserve"> til lav</w:t>
      </w:r>
      <w:r w:rsidR="009666D1">
        <w:rPr>
          <w:lang w:val="da-DK"/>
        </w:rPr>
        <w:t xml:space="preserve"> ved MAX+1 cycle</w:t>
      </w:r>
      <w:r w:rsidR="002F51CB">
        <w:rPr>
          <w:lang w:val="da-DK"/>
        </w:rPr>
        <w:t>, som vi dog slet ikke opfatter når vi kigger på led’en.</w:t>
      </w:r>
      <w:r w:rsidR="004A54C8">
        <w:rPr>
          <w:lang w:val="da-DK"/>
        </w:rPr>
        <w:t xml:space="preserve"> Bare lige en lille forklaring på, hvorfor jeg ikke har valgt at kører den som inverterende pwm.</w:t>
      </w:r>
    </w:p>
    <w:sectPr w:rsidR="009666D1" w:rsidRPr="004E7C3B">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66C" w:rsidRDefault="001C466C" w:rsidP="00110CA4">
      <w:pPr>
        <w:spacing w:after="0" w:line="240" w:lineRule="auto"/>
      </w:pPr>
      <w:r>
        <w:separator/>
      </w:r>
    </w:p>
  </w:endnote>
  <w:endnote w:type="continuationSeparator" w:id="0">
    <w:p w:rsidR="001C466C" w:rsidRDefault="001C466C" w:rsidP="00110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0005892"/>
      <w:docPartObj>
        <w:docPartGallery w:val="Page Numbers (Bottom of Page)"/>
        <w:docPartUnique/>
      </w:docPartObj>
    </w:sdtPr>
    <w:sdtEndPr>
      <w:rPr>
        <w:noProof/>
      </w:rPr>
    </w:sdtEndPr>
    <w:sdtContent>
      <w:p w:rsidR="003E4386" w:rsidRDefault="003E4386">
        <w:pPr>
          <w:pStyle w:val="Footer"/>
          <w:jc w:val="right"/>
        </w:pPr>
        <w:r>
          <w:fldChar w:fldCharType="begin"/>
        </w:r>
        <w:r>
          <w:instrText xml:space="preserve"> PAGE   \* MERGEFORMAT </w:instrText>
        </w:r>
        <w:r>
          <w:fldChar w:fldCharType="separate"/>
        </w:r>
        <w:r w:rsidR="0062516F">
          <w:rPr>
            <w:noProof/>
          </w:rPr>
          <w:t>2</w:t>
        </w:r>
        <w:r>
          <w:rPr>
            <w:noProof/>
          </w:rPr>
          <w:fldChar w:fldCharType="end"/>
        </w:r>
      </w:p>
    </w:sdtContent>
  </w:sdt>
  <w:p w:rsidR="003E4386" w:rsidRDefault="003E43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66C" w:rsidRDefault="001C466C" w:rsidP="00110CA4">
      <w:pPr>
        <w:spacing w:after="0" w:line="240" w:lineRule="auto"/>
      </w:pPr>
      <w:r>
        <w:separator/>
      </w:r>
    </w:p>
  </w:footnote>
  <w:footnote w:type="continuationSeparator" w:id="0">
    <w:p w:rsidR="001C466C" w:rsidRDefault="001C466C" w:rsidP="00110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CA4" w:rsidRDefault="00110CA4">
    <w:pPr>
      <w:pStyle w:val="Header"/>
    </w:pPr>
    <w:r>
      <w:t>Jonas A. L. Andersen</w:t>
    </w:r>
    <w:r>
      <w:ptab w:relativeTo="margin" w:alignment="center" w:leader="none"/>
    </w:r>
    <w:r>
      <w:t>jonaa14@student.sdu.dk</w:t>
    </w:r>
    <w:r>
      <w:ptab w:relativeTo="margin" w:alignment="right" w:leader="none"/>
    </w:r>
    <w:r w:rsidR="00381213">
      <w:t>MIC 19</w:t>
    </w:r>
    <w:r w:rsidR="00304DF3">
      <w:t>/04</w:t>
    </w:r>
    <w:r>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B836A35"/>
    <w:multiLevelType w:val="hybridMultilevel"/>
    <w:tmpl w:val="7DF46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64746F7C"/>
    <w:multiLevelType w:val="hybridMultilevel"/>
    <w:tmpl w:val="D952B4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B3"/>
    <w:rsid w:val="00046E53"/>
    <w:rsid w:val="000C5224"/>
    <w:rsid w:val="000C52AE"/>
    <w:rsid w:val="000D20CB"/>
    <w:rsid w:val="000D6C17"/>
    <w:rsid w:val="000F564B"/>
    <w:rsid w:val="00110CA4"/>
    <w:rsid w:val="00131523"/>
    <w:rsid w:val="00160059"/>
    <w:rsid w:val="00190E87"/>
    <w:rsid w:val="00195105"/>
    <w:rsid w:val="001C466C"/>
    <w:rsid w:val="00212968"/>
    <w:rsid w:val="00276329"/>
    <w:rsid w:val="002775E5"/>
    <w:rsid w:val="002A0ACF"/>
    <w:rsid w:val="002D0713"/>
    <w:rsid w:val="002D2894"/>
    <w:rsid w:val="002F51CB"/>
    <w:rsid w:val="00304DF3"/>
    <w:rsid w:val="00381213"/>
    <w:rsid w:val="003E4386"/>
    <w:rsid w:val="00417813"/>
    <w:rsid w:val="0043078D"/>
    <w:rsid w:val="0046336A"/>
    <w:rsid w:val="004909E7"/>
    <w:rsid w:val="004A54C8"/>
    <w:rsid w:val="004C5E72"/>
    <w:rsid w:val="004C66DF"/>
    <w:rsid w:val="004D1700"/>
    <w:rsid w:val="004E7C3B"/>
    <w:rsid w:val="005162F1"/>
    <w:rsid w:val="005448D4"/>
    <w:rsid w:val="005729D6"/>
    <w:rsid w:val="00575D60"/>
    <w:rsid w:val="00581DB3"/>
    <w:rsid w:val="00590392"/>
    <w:rsid w:val="00622C5B"/>
    <w:rsid w:val="0062516F"/>
    <w:rsid w:val="00626ADB"/>
    <w:rsid w:val="00662958"/>
    <w:rsid w:val="006D68B4"/>
    <w:rsid w:val="00781056"/>
    <w:rsid w:val="007C0E55"/>
    <w:rsid w:val="007C12EE"/>
    <w:rsid w:val="007F34BE"/>
    <w:rsid w:val="007F5A81"/>
    <w:rsid w:val="0084258C"/>
    <w:rsid w:val="008A19A9"/>
    <w:rsid w:val="008A2752"/>
    <w:rsid w:val="008F356A"/>
    <w:rsid w:val="0091107B"/>
    <w:rsid w:val="00912DDF"/>
    <w:rsid w:val="009666D1"/>
    <w:rsid w:val="009944FA"/>
    <w:rsid w:val="009C79FC"/>
    <w:rsid w:val="00A85EAB"/>
    <w:rsid w:val="00A87221"/>
    <w:rsid w:val="00AA2092"/>
    <w:rsid w:val="00AA411D"/>
    <w:rsid w:val="00AC38EA"/>
    <w:rsid w:val="00AD13A1"/>
    <w:rsid w:val="00B36387"/>
    <w:rsid w:val="00B70968"/>
    <w:rsid w:val="00B958AF"/>
    <w:rsid w:val="00BD7AE0"/>
    <w:rsid w:val="00BF5FCD"/>
    <w:rsid w:val="00C03A09"/>
    <w:rsid w:val="00C87B3A"/>
    <w:rsid w:val="00CA0314"/>
    <w:rsid w:val="00CA6F7F"/>
    <w:rsid w:val="00CE1887"/>
    <w:rsid w:val="00D26982"/>
    <w:rsid w:val="00D3159D"/>
    <w:rsid w:val="00D37540"/>
    <w:rsid w:val="00D57375"/>
    <w:rsid w:val="00D64593"/>
    <w:rsid w:val="00DD0900"/>
    <w:rsid w:val="00E079E5"/>
    <w:rsid w:val="00E10428"/>
    <w:rsid w:val="00E3035B"/>
    <w:rsid w:val="00E30530"/>
    <w:rsid w:val="00E557EC"/>
    <w:rsid w:val="00E81913"/>
    <w:rsid w:val="00E9435C"/>
    <w:rsid w:val="00EA7D23"/>
    <w:rsid w:val="00F25AA4"/>
    <w:rsid w:val="00F266C9"/>
    <w:rsid w:val="00F63CF6"/>
    <w:rsid w:val="00F711A6"/>
    <w:rsid w:val="00FC6464"/>
    <w:rsid w:val="00FD5C0B"/>
    <w:rsid w:val="00FE7DA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B5ED0C-AA0A-410E-BF2A-3DC7E830C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10CA4"/>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0CA4"/>
  </w:style>
  <w:style w:type="paragraph" w:styleId="Footer">
    <w:name w:val="footer"/>
    <w:basedOn w:val="Normal"/>
    <w:link w:val="FooterChar"/>
    <w:uiPriority w:val="99"/>
    <w:unhideWhenUsed/>
    <w:rsid w:val="00110CA4"/>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0CA4"/>
  </w:style>
  <w:style w:type="table" w:styleId="TableGrid">
    <w:name w:val="Table Grid"/>
    <w:basedOn w:val="TableNormal"/>
    <w:uiPriority w:val="39"/>
    <w:rsid w:val="003812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jerneIdiote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74</TotalTime>
  <Pages>2</Pages>
  <Words>439</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StjerneIdioten</dc:creator>
  <cp:keywords/>
  <cp:lastModifiedBy>StjerneIdioten</cp:lastModifiedBy>
  <cp:revision>36</cp:revision>
  <dcterms:created xsi:type="dcterms:W3CDTF">2015-04-09T22:14:00Z</dcterms:created>
  <dcterms:modified xsi:type="dcterms:W3CDTF">2015-04-19T18:30:00Z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